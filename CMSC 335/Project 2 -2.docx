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91226" w14:textId="39F1BE9F" w:rsidR="00DC0107" w:rsidRDefault="00000000">
      <w:pPr>
        <w:pStyle w:val="Title"/>
      </w:pPr>
      <w:sdt>
        <w:sdtPr>
          <w:alias w:val="Title"/>
          <w:tag w:val=""/>
          <w:id w:val="726351117"/>
          <w:placeholder>
            <w:docPart w:val="C73FF11D4C1A6E4DB075CDCCC9AC26A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52035">
            <w:t xml:space="preserve">Section 1 – Approach </w:t>
          </w:r>
        </w:sdtContent>
      </w:sdt>
    </w:p>
    <w:p w14:paraId="2D8A0C21" w14:textId="16FDC9BA" w:rsidR="00DC0107" w:rsidRDefault="0003263D">
      <w:pPr>
        <w:pStyle w:val="Title2"/>
      </w:pPr>
      <w:r>
        <w:t>James M. Mutry</w:t>
      </w:r>
    </w:p>
    <w:p w14:paraId="24001D0A" w14:textId="4C6BB2B7" w:rsidR="00DC0107" w:rsidRDefault="0003263D">
      <w:pPr>
        <w:pStyle w:val="Title2"/>
      </w:pPr>
      <w:r>
        <w:t>UMGC</w:t>
      </w:r>
    </w:p>
    <w:p w14:paraId="0AEBC613" w14:textId="2ACD27C8" w:rsidR="00DC0107" w:rsidRDefault="00DC0107"/>
    <w:p w14:paraId="121A858C" w14:textId="77777777" w:rsidR="00DC0107" w:rsidRDefault="00000000">
      <w:r>
        <w:br w:type="page"/>
      </w:r>
    </w:p>
    <w:bookmarkStart w:id="0" w:name="_Toc182209940"/>
    <w:p w14:paraId="5BE55B1E" w14:textId="79E4CF66" w:rsidR="0003263D" w:rsidRDefault="00000000" w:rsidP="00552035">
      <w:pPr>
        <w:pStyle w:val="SectionTitle"/>
      </w:pPr>
      <w:sdt>
        <w:sdtPr>
          <w:rPr>
            <w:b/>
            <w:bCs/>
          </w:rPr>
          <w:alias w:val="Title"/>
          <w:tag w:val=""/>
          <w:id w:val="-1756435886"/>
          <w:placeholder>
            <w:docPart w:val="E9A53B4E092F784FAF3F9ACA290513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3263D" w:rsidRPr="00552035">
            <w:rPr>
              <w:b/>
              <w:bCs/>
            </w:rPr>
            <w:t xml:space="preserve">Section 1 – Approach </w:t>
          </w:r>
        </w:sdtContent>
      </w:sdt>
      <w:bookmarkEnd w:id="0"/>
    </w:p>
    <w:p w14:paraId="3D7B490C" w14:textId="28FAFCA8" w:rsidR="0003263D" w:rsidRPr="0003263D" w:rsidRDefault="0003263D" w:rsidP="0003263D">
      <w:pPr>
        <w:ind w:firstLine="0"/>
      </w:pPr>
      <w:r>
        <w:tab/>
        <w:t xml:space="preserve">My approach to this project wasn’t over thought in any kind of way. This wasn’t my first time creating a GUI. I initially planned how I wanted it to look by looking at some examples online. Next, was figuring out how I would create shapes and expand their size withing the GUI. I looked at some reddit post and overdrive and found some ideas. The ideas were mainly around the use of Java FX’s Canvas. After that these two, I got to coding. </w:t>
      </w:r>
    </w:p>
    <w:p w14:paraId="2FC82F51" w14:textId="78A49F17" w:rsidR="00DC0107" w:rsidRDefault="0003263D" w:rsidP="00552035">
      <w:pPr>
        <w:pStyle w:val="Heading1"/>
      </w:pPr>
      <w:bookmarkStart w:id="1" w:name="_Toc182209941"/>
      <w:r>
        <w:t>Section 2 – Assumptions</w:t>
      </w:r>
      <w:bookmarkEnd w:id="1"/>
    </w:p>
    <w:p w14:paraId="7BC35696" w14:textId="4D9575E6" w:rsidR="00DC0107" w:rsidRDefault="00481107" w:rsidP="00481107">
      <w:r>
        <w:t xml:space="preserve">My assumptions about this project were not stressful at all. I felt that the instructions were very simple and direct. I assumed this project would be very simple. My biggest trouble would be implementing shapes with canvas which was relatively hard when it came to drawing 3-D shapes. I had basically </w:t>
      </w:r>
      <w:proofErr w:type="gramStart"/>
      <w:r>
        <w:t>implement</w:t>
      </w:r>
      <w:proofErr w:type="gramEnd"/>
      <w:r>
        <w:t xml:space="preserve"> my own mathematical formulas to combine 2-D shapes into 3-D shapes. </w:t>
      </w:r>
    </w:p>
    <w:p w14:paraId="38659EA7" w14:textId="38221E62" w:rsidR="00481107" w:rsidRDefault="00481107" w:rsidP="00552035">
      <w:pPr>
        <w:ind w:left="2880" w:firstLine="0"/>
        <w:rPr>
          <w:rStyle w:val="Heading3Char"/>
        </w:rPr>
      </w:pPr>
      <w:bookmarkStart w:id="2" w:name="_Toc182209942"/>
      <w:r>
        <w:rPr>
          <w:rStyle w:val="Heading3Char"/>
        </w:rPr>
        <w:t>Section 3 – Not Implemented</w:t>
      </w:r>
      <w:bookmarkEnd w:id="2"/>
    </w:p>
    <w:p w14:paraId="0FDDA25E" w14:textId="440B4295" w:rsidR="00DC0107" w:rsidRDefault="00000000">
      <w:r>
        <w:rPr>
          <w:rStyle w:val="Heading3Char"/>
        </w:rPr>
        <w:t xml:space="preserve"> </w:t>
      </w:r>
      <w:r w:rsidR="00481107">
        <w:t xml:space="preserve">The only thing not implemented was using images of 3-D shapes. I was able to create 3-D shapes using canvas besides a torus and a cone. I could have implemented the images to do </w:t>
      </w:r>
      <w:r w:rsidR="00552035">
        <w:t>these,</w:t>
      </w:r>
      <w:r w:rsidR="00481107">
        <w:t xml:space="preserve"> but I got caught trying to create them with canvas and ran out of time. The figures ended up not looking </w:t>
      </w:r>
      <w:r w:rsidR="00552035">
        <w:t>great,</w:t>
      </w:r>
      <w:r w:rsidR="00481107">
        <w:t xml:space="preserve"> but I was still able to do what the project instructed. </w:t>
      </w:r>
    </w:p>
    <w:p w14:paraId="491E7B29" w14:textId="7241FA0B" w:rsidR="00481107" w:rsidRDefault="00481107" w:rsidP="00552035">
      <w:pPr>
        <w:ind w:firstLine="0"/>
        <w:jc w:val="center"/>
        <w:rPr>
          <w:b/>
          <w:bCs/>
        </w:rPr>
      </w:pPr>
      <w:r>
        <w:rPr>
          <w:b/>
          <w:bCs/>
        </w:rPr>
        <w:t>Section 4 – User Guide</w:t>
      </w:r>
    </w:p>
    <w:p w14:paraId="1A94E909" w14:textId="77777777" w:rsidR="00481107" w:rsidRDefault="00481107" w:rsidP="00481107">
      <w:pPr>
        <w:pStyle w:val="ListParagraph"/>
        <w:numPr>
          <w:ilvl w:val="0"/>
          <w:numId w:val="12"/>
        </w:numPr>
        <w:spacing w:line="240" w:lineRule="auto"/>
      </w:pPr>
      <w:r>
        <w:t>Download the program</w:t>
      </w:r>
    </w:p>
    <w:p w14:paraId="5DBCD0C4" w14:textId="77777777" w:rsidR="00481107" w:rsidRDefault="00481107" w:rsidP="00481107">
      <w:pPr>
        <w:pStyle w:val="ListParagraph"/>
        <w:numPr>
          <w:ilvl w:val="0"/>
          <w:numId w:val="12"/>
        </w:numPr>
        <w:spacing w:line="240" w:lineRule="auto"/>
      </w:pPr>
      <w:r>
        <w:t xml:space="preserve">Unzip the project and place into a folder. </w:t>
      </w:r>
    </w:p>
    <w:p w14:paraId="2FA1C885" w14:textId="77777777" w:rsidR="00481107" w:rsidRDefault="00481107" w:rsidP="00481107">
      <w:pPr>
        <w:pStyle w:val="ListParagraph"/>
        <w:numPr>
          <w:ilvl w:val="0"/>
          <w:numId w:val="12"/>
        </w:numPr>
        <w:spacing w:line="240" w:lineRule="auto"/>
      </w:pPr>
      <w:r>
        <w:t xml:space="preserve">Open a new project in preferred java software. </w:t>
      </w:r>
    </w:p>
    <w:p w14:paraId="6C965D92" w14:textId="77777777" w:rsidR="00481107" w:rsidRDefault="00481107" w:rsidP="00481107">
      <w:pPr>
        <w:pStyle w:val="ListParagraph"/>
        <w:numPr>
          <w:ilvl w:val="0"/>
          <w:numId w:val="12"/>
        </w:numPr>
        <w:spacing w:line="240" w:lineRule="auto"/>
      </w:pPr>
      <w:r>
        <w:t xml:space="preserve">Select to start project with the downloaded project that was placed into the folder. </w:t>
      </w:r>
    </w:p>
    <w:p w14:paraId="72EA1E2F" w14:textId="77777777" w:rsidR="00481107" w:rsidRDefault="00481107">
      <w:pPr>
        <w:rPr>
          <w:b/>
          <w:bCs/>
        </w:rPr>
      </w:pPr>
    </w:p>
    <w:p w14:paraId="76E9FE17" w14:textId="77777777" w:rsidR="00552035" w:rsidRDefault="00552035" w:rsidP="00552035">
      <w:pPr>
        <w:ind w:left="2880" w:firstLine="0"/>
        <w:rPr>
          <w:rStyle w:val="Heading5Char"/>
          <w:b/>
          <w:bCs/>
          <w:i w:val="0"/>
          <w:iCs w:val="0"/>
        </w:rPr>
      </w:pPr>
    </w:p>
    <w:p w14:paraId="00FE3ADC" w14:textId="77777777" w:rsidR="00552035" w:rsidRDefault="00552035" w:rsidP="00552035">
      <w:pPr>
        <w:ind w:left="2880" w:firstLine="0"/>
        <w:rPr>
          <w:rStyle w:val="Heading5Char"/>
          <w:b/>
          <w:bCs/>
          <w:i w:val="0"/>
          <w:iCs w:val="0"/>
        </w:rPr>
      </w:pPr>
    </w:p>
    <w:p w14:paraId="7EA2B952" w14:textId="77777777" w:rsidR="00552035" w:rsidRDefault="00552035" w:rsidP="00552035">
      <w:pPr>
        <w:ind w:left="2880" w:firstLine="0"/>
        <w:rPr>
          <w:rStyle w:val="Heading5Char"/>
          <w:b/>
          <w:bCs/>
          <w:i w:val="0"/>
          <w:iCs w:val="0"/>
        </w:rPr>
      </w:pPr>
    </w:p>
    <w:p w14:paraId="2CC78948" w14:textId="297B0E08" w:rsidR="00552035" w:rsidRDefault="00481107" w:rsidP="00552035">
      <w:pPr>
        <w:ind w:left="2880" w:firstLine="0"/>
        <w:rPr>
          <w:rStyle w:val="Heading5Char"/>
          <w:b/>
          <w:bCs/>
          <w:i w:val="0"/>
          <w:iCs w:val="0"/>
        </w:rPr>
      </w:pPr>
      <w:r w:rsidRPr="00552035">
        <w:rPr>
          <w:rStyle w:val="Heading5Char"/>
          <w:b/>
          <w:bCs/>
          <w:i w:val="0"/>
          <w:iCs w:val="0"/>
        </w:rPr>
        <w:t>Section 5 – Lessons Learned</w:t>
      </w:r>
    </w:p>
    <w:p w14:paraId="29AFA3D8" w14:textId="77777777" w:rsidR="00552035" w:rsidRDefault="00552035" w:rsidP="00552035">
      <w:pPr>
        <w:rPr>
          <w:rStyle w:val="Heading5Char"/>
          <w:i w:val="0"/>
          <w:iCs w:val="0"/>
        </w:rPr>
      </w:pPr>
      <w:r>
        <w:rPr>
          <w:rStyle w:val="Heading5Char"/>
          <w:i w:val="0"/>
          <w:iCs w:val="0"/>
        </w:rPr>
        <w:t xml:space="preserve">The lessons I learned during this project would probably be to just listen to the instructions of the professor. While creating the other shapes with Canvas in Java FX, I spent about to 2-3 days trying to implement a 3-D torus and cone. I failed and the instructor had already said to use something that would render images for the 3-D shapes. I was just very determined since I had already gotten the other shapes to load. </w:t>
      </w:r>
    </w:p>
    <w:p w14:paraId="1379E692" w14:textId="77777777" w:rsidR="00552035" w:rsidRDefault="00552035" w:rsidP="00552035">
      <w:pPr>
        <w:rPr>
          <w:rStyle w:val="Heading5Char"/>
          <w:b/>
          <w:bCs/>
          <w:i w:val="0"/>
          <w:iCs w:val="0"/>
        </w:rPr>
      </w:pPr>
      <w:r>
        <w:rPr>
          <w:rStyle w:val="Heading5Char"/>
          <w:b/>
          <w:bCs/>
          <w:i w:val="0"/>
          <w:iCs w:val="0"/>
        </w:rPr>
        <w:tab/>
      </w:r>
      <w:r>
        <w:rPr>
          <w:rStyle w:val="Heading5Char"/>
          <w:b/>
          <w:bCs/>
          <w:i w:val="0"/>
          <w:iCs w:val="0"/>
        </w:rPr>
        <w:tab/>
      </w:r>
      <w:r>
        <w:rPr>
          <w:rStyle w:val="Heading5Char"/>
          <w:b/>
          <w:bCs/>
          <w:i w:val="0"/>
          <w:iCs w:val="0"/>
        </w:rPr>
        <w:tab/>
        <w:t>Section 6 – Possible Improvements</w:t>
      </w:r>
    </w:p>
    <w:p w14:paraId="5F7BE807" w14:textId="0C598BD7" w:rsidR="00552035" w:rsidRDefault="00552035" w:rsidP="00552035">
      <w:pPr>
        <w:rPr>
          <w:rStyle w:val="Heading5Char"/>
          <w:i w:val="0"/>
          <w:iCs w:val="0"/>
        </w:rPr>
      </w:pPr>
      <w:r>
        <w:rPr>
          <w:rStyle w:val="Heading5Char"/>
          <w:i w:val="0"/>
          <w:iCs w:val="0"/>
        </w:rPr>
        <w:t xml:space="preserve"> The only improvement I would make would be to implement the image renderer for the torus and cone. The shapes I drew up with the Canvas for these two are not adequate. I would just simply add </w:t>
      </w:r>
      <w:proofErr w:type="spellStart"/>
      <w:proofErr w:type="gramStart"/>
      <w:r>
        <w:rPr>
          <w:rStyle w:val="Heading5Char"/>
          <w:i w:val="0"/>
          <w:iCs w:val="0"/>
        </w:rPr>
        <w:t>a</w:t>
      </w:r>
      <w:proofErr w:type="spellEnd"/>
      <w:proofErr w:type="gramEnd"/>
      <w:r>
        <w:rPr>
          <w:rStyle w:val="Heading5Char"/>
          <w:i w:val="0"/>
          <w:iCs w:val="0"/>
        </w:rPr>
        <w:t xml:space="preserve"> image render and only apply it for those two shapes.</w:t>
      </w:r>
    </w:p>
    <w:p w14:paraId="33AF2524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23B9FD78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23F9D0F6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38F48598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380BB288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533EF931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1374C2D4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4DFA668E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382BE76A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1678875E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48DA3A96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4DB2C3FA" w14:textId="77777777" w:rsidR="00825508" w:rsidRDefault="00825508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70F36695" w14:textId="77067491" w:rsidR="005E1507" w:rsidRDefault="005E1507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  <w:r w:rsidRPr="005E1507">
        <w:rPr>
          <w:rStyle w:val="Heading5Char"/>
          <w:b/>
          <w:bCs/>
          <w:i w:val="0"/>
          <w:iCs w:val="0"/>
        </w:rPr>
        <w:lastRenderedPageBreak/>
        <w:t xml:space="preserve">Section 7 </w:t>
      </w:r>
      <w:r>
        <w:rPr>
          <w:rStyle w:val="Heading5Char"/>
          <w:b/>
          <w:bCs/>
          <w:i w:val="0"/>
          <w:iCs w:val="0"/>
        </w:rPr>
        <w:t>–</w:t>
      </w:r>
      <w:r w:rsidRPr="005E1507">
        <w:rPr>
          <w:rStyle w:val="Heading5Char"/>
          <w:b/>
          <w:bCs/>
          <w:i w:val="0"/>
          <w:iCs w:val="0"/>
        </w:rPr>
        <w:t xml:space="preserve"> UML</w:t>
      </w:r>
    </w:p>
    <w:p w14:paraId="6067C708" w14:textId="77777777" w:rsidR="005E1507" w:rsidRPr="005E1507" w:rsidRDefault="005E1507" w:rsidP="005E1507">
      <w:pPr>
        <w:ind w:firstLine="0"/>
        <w:jc w:val="center"/>
        <w:rPr>
          <w:rStyle w:val="Heading5Char"/>
          <w:b/>
          <w:bCs/>
          <w:i w:val="0"/>
          <w:iCs w:val="0"/>
        </w:rPr>
      </w:pPr>
    </w:p>
    <w:p w14:paraId="651F9715" w14:textId="449A7639" w:rsidR="00DC0107" w:rsidRDefault="00825508" w:rsidP="00552035">
      <w:pPr>
        <w:ind w:firstLine="0"/>
      </w:pPr>
      <w:r>
        <w:rPr>
          <w:noProof/>
        </w:rPr>
        <w:drawing>
          <wp:inline distT="0" distB="0" distL="0" distR="0" wp14:anchorId="74B634AE" wp14:editId="6B983AA5">
            <wp:extent cx="5703683" cy="5987374"/>
            <wp:effectExtent l="0" t="0" r="0" b="0"/>
            <wp:docPr id="199442061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20615" name="Picture 1" descr="A diagram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731" cy="59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29C9" w14:textId="77777777" w:rsidR="00825508" w:rsidRDefault="00825508" w:rsidP="00552035">
      <w:pPr>
        <w:ind w:firstLine="0"/>
      </w:pPr>
    </w:p>
    <w:p w14:paraId="4F2A5DE1" w14:textId="77777777" w:rsidR="00825508" w:rsidRDefault="00825508" w:rsidP="00552035">
      <w:pPr>
        <w:ind w:firstLine="0"/>
      </w:pPr>
    </w:p>
    <w:p w14:paraId="6D52F844" w14:textId="77777777" w:rsidR="00825508" w:rsidRDefault="00825508" w:rsidP="00552035">
      <w:pPr>
        <w:ind w:firstLine="0"/>
      </w:pPr>
    </w:p>
    <w:p w14:paraId="32F75B32" w14:textId="77777777" w:rsidR="00825508" w:rsidRDefault="00825508" w:rsidP="00552035">
      <w:pPr>
        <w:ind w:firstLine="0"/>
      </w:pPr>
    </w:p>
    <w:p w14:paraId="706FFA96" w14:textId="4CF63267" w:rsidR="00825508" w:rsidRDefault="00825508" w:rsidP="0082550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Section 8 – Source Code</w:t>
      </w:r>
    </w:p>
    <w:p w14:paraId="2C33605A" w14:textId="77777777" w:rsidR="00825508" w:rsidRPr="00825508" w:rsidRDefault="00825508" w:rsidP="008255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</w:pP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package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com.example.cmsc335p2;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javafx.application.Application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javafx.geometry.Insets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javafx.scene.Scene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javafx.scene.canvas.Canvas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javafx.scene.canvas.GraphicsContext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javafx.scene.control.Button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javafx.scene.control.ComboBox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javafx.scene.layout.VBox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import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javafx.stage.Stage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public class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ShapeDrawer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extends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Application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private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Canvas </w:t>
      </w:r>
      <w:proofErr w:type="spellStart"/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canvas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public static void </w:t>
      </w:r>
      <w:r w:rsidRPr="008255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</w:rPr>
        <w:t>main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(String[]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args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US"/>
        </w:rPr>
        <w:t>launch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args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</w:t>
      </w:r>
      <w:r w:rsidRPr="008255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/>
        </w:rPr>
        <w:t>@Override</w:t>
      </w:r>
      <w:r w:rsidRPr="008255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/>
        </w:rPr>
        <w:br/>
        <w:t xml:space="preserve">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public void </w:t>
      </w:r>
      <w:r w:rsidRPr="008255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</w:rPr>
        <w:t>start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(Stage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primaryStage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primaryStage.setTitle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"Shape Drawer"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 xml:space="preserve">// </w:t>
      </w:r>
      <w:proofErr w:type="spellStart"/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ComboBox</w:t>
      </w:r>
      <w:proofErr w:type="spellEnd"/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 xml:space="preserve"> for shape selection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shapeComboBox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new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&lt;&gt;();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shapeComboBox.getItems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().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addAll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"Circle"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"Square"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"Rectangle"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"Triangle"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"Cube"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"Cylinder"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"Sphere"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"Torus"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"Cone"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 xml:space="preserve">// </w:t>
      </w:r>
      <w:proofErr w:type="spellStart"/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ComboBox</w:t>
      </w:r>
      <w:proofErr w:type="spellEnd"/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 xml:space="preserve"> for size selection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sizeComboBox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new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&lt;&gt;();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sizeComboBox.getItems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().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addAll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50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100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150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200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Button to draw the shape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Button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drawButton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new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Button(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"Draw Shape"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Canvas to draw the shape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 xml:space="preserve">canvas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new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Canvas(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400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400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Event handler for the draw button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drawButton.setOnAction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(e -&gt;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drawShape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((String) </w:t>
      </w:r>
      <w:proofErr w:type="spellStart"/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shapeComboBox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.getValue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(), (Integer) </w:t>
      </w:r>
      <w:proofErr w:type="spellStart"/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sizeComboBox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.getValue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()));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Layout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VBox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layout 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new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VBox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10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layout.setPadding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new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Insets(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layout.getChildren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().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addAll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shapeComboBox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sizeComboBox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drawButton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canvas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Scene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scene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new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Scene(layout,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450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500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primaryStage.setScene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(scene);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primaryStage.show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private void </w:t>
      </w:r>
      <w:proofErr w:type="spellStart"/>
      <w:r w:rsidRPr="008255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</w:rPr>
        <w:t>drawShape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(String shape, Integer size)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lastRenderedPageBreak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if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(shape ==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null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|| size ==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null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return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GraphicsContext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canvas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.getGraphicsContext2D();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gc.clearRect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canvas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.getWidth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(), </w:t>
      </w:r>
      <w:proofErr w:type="spellStart"/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canvas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.getHeight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());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x = (</w:t>
      </w:r>
      <w:proofErr w:type="spellStart"/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canvas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.getWidth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() - size)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y = (</w:t>
      </w:r>
      <w:proofErr w:type="spellStart"/>
      <w:r w:rsidRPr="008255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</w:rPr>
        <w:t>canvas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.getHeight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() - size)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switch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(shape)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"Circle"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(x, y, size,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"Square"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gc.strokeRect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(x, y, size,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"Rectangle"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gc.strokeRect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(x, y, size,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"Triangle"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double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[]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xPoints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{x, x +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, x + size};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double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[]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yPoints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{y + size, y, y + size};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gc.strokePolygon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xPoints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yPoints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3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"Cube"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offset =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Front face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gc.strokeRect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(x, y, size,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Top face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(x, y, x + offset, y - offset);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 + size, y, x + size + offset, y - offset);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 + offset, y - offset, x + size + offset, y - offset);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Side face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 + size, y, x + size + offset, y - offset);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 + size, y + size, x + size + offset, y + size - offset);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 + size + offset, y - offset, x + size + offset, y + size - offset);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"Cylinder"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top ellipse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(x, y, size,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bottom ellipse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(x, y + size, size,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sides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(x, y +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x, y + size +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 + size, y +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x + size, y + size +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"Sphere"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main circle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(x, y, size,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horizontal ellipse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(x, y +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size,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vertical ellipse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lastRenderedPageBreak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 +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y,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2.0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"Torus"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drawTorus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, x, y,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case </w:t>
      </w:r>
      <w:r w:rsidRPr="008255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</w:rPr>
        <w:t>"Cone"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: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drawCone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, x, y,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break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private void </w:t>
      </w:r>
      <w:proofErr w:type="spellStart"/>
      <w:r w:rsidRPr="008255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</w:rPr>
        <w:t>drawCone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GraphicsContext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x,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y,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int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size)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baseWidth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size;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baseHeight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height = size;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base ellipse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(x, y + height -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baseHeight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baseWidth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baseHeight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sides of the cone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(x, y + height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x +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baseWidth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, y);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gc.strokeLine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 +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baseWidth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y + height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x +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baseWidth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, y);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private void </w:t>
      </w:r>
      <w:proofErr w:type="spellStart"/>
      <w:r w:rsidRPr="008255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</w:rPr>
        <w:t>drawTorus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GraphicsContext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x,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y,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int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size)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outerRadius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innerRadius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size /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4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outer circle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(x, y, size, size);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the inner circle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 +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outerRadius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-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innerRadius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y +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outerRadius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-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innerRadius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innerRadius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*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innerRadius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*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t>// Draw concentric circles to simulate the 3D effect</w:t>
      </w:r>
      <w:r w:rsidRPr="008255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int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numCircles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10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for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(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int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1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;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&lt;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numCircles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;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++) {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ratio = (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>double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)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/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numCircles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r w:rsidRPr="008255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</w:rPr>
        <w:t xml:space="preserve">double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currentRadius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=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outerRadius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- (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outerRadius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-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innerRadius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 * ratio;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   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gc.strokeOval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(x +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outerRadius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-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currentRadius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y +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outerRadius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-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currentRadius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currentRadius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*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, </w:t>
      </w:r>
      <w:proofErr w:type="spellStart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currentRadius</w:t>
      </w:r>
      <w:proofErr w:type="spellEnd"/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 xml:space="preserve"> * </w:t>
      </w:r>
      <w:r w:rsidRPr="008255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</w:rPr>
        <w:t>2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t>);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 xml:space="preserve">    }</w:t>
      </w:r>
      <w:r w:rsidRPr="008255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</w:rPr>
        <w:br/>
        <w:t>}</w:t>
      </w:r>
    </w:p>
    <w:p w14:paraId="6E6D1383" w14:textId="77777777" w:rsidR="00825508" w:rsidRDefault="00825508" w:rsidP="00825508">
      <w:pPr>
        <w:ind w:firstLine="0"/>
        <w:jc w:val="center"/>
        <w:rPr>
          <w:b/>
          <w:bCs/>
        </w:rPr>
      </w:pPr>
    </w:p>
    <w:p w14:paraId="274085AB" w14:textId="77777777" w:rsidR="00825508" w:rsidRDefault="00825508" w:rsidP="00825508">
      <w:pPr>
        <w:ind w:firstLine="0"/>
        <w:jc w:val="center"/>
        <w:rPr>
          <w:b/>
          <w:bCs/>
        </w:rPr>
      </w:pPr>
    </w:p>
    <w:p w14:paraId="5AD329DE" w14:textId="77777777" w:rsidR="00825508" w:rsidRDefault="00825508" w:rsidP="00825508">
      <w:pPr>
        <w:ind w:firstLine="0"/>
        <w:jc w:val="center"/>
        <w:rPr>
          <w:b/>
          <w:bCs/>
        </w:rPr>
      </w:pPr>
    </w:p>
    <w:p w14:paraId="22EB3B7A" w14:textId="77777777" w:rsidR="00825508" w:rsidRDefault="00825508" w:rsidP="00825508">
      <w:pPr>
        <w:ind w:firstLine="0"/>
        <w:jc w:val="center"/>
        <w:rPr>
          <w:b/>
          <w:bCs/>
        </w:rPr>
      </w:pPr>
    </w:p>
    <w:p w14:paraId="2A6A54B6" w14:textId="77777777" w:rsidR="00825508" w:rsidRDefault="00825508" w:rsidP="00825508">
      <w:pPr>
        <w:ind w:firstLine="0"/>
        <w:jc w:val="center"/>
        <w:rPr>
          <w:b/>
          <w:bCs/>
        </w:rPr>
      </w:pPr>
    </w:p>
    <w:p w14:paraId="65C50C59" w14:textId="5263CB72" w:rsidR="00825508" w:rsidRDefault="00825508" w:rsidP="0082550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Section 9 – Test Plans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30"/>
        <w:gridCol w:w="1419"/>
        <w:gridCol w:w="5776"/>
        <w:gridCol w:w="1980"/>
      </w:tblGrid>
      <w:tr w:rsidR="00825508" w14:paraId="5ED8EC0A" w14:textId="77777777" w:rsidTr="003D73CA">
        <w:trPr>
          <w:trHeight w:val="592"/>
        </w:trPr>
        <w:tc>
          <w:tcPr>
            <w:tcW w:w="630" w:type="dxa"/>
          </w:tcPr>
          <w:p w14:paraId="7783B7F9" w14:textId="118CC3FD" w:rsidR="00825508" w:rsidRDefault="00825508" w:rsidP="003D73CA">
            <w:proofErr w:type="spellStart"/>
            <w:r>
              <w:t>T</w:t>
            </w:r>
            <w:r>
              <w:t>T</w:t>
            </w:r>
            <w:r>
              <w:t>est</w:t>
            </w:r>
            <w:proofErr w:type="spellEnd"/>
            <w:r>
              <w:t xml:space="preserve"> # </w:t>
            </w:r>
          </w:p>
        </w:tc>
        <w:tc>
          <w:tcPr>
            <w:tcW w:w="1419" w:type="dxa"/>
          </w:tcPr>
          <w:p w14:paraId="1335BF26" w14:textId="77777777" w:rsidR="00825508" w:rsidRDefault="00825508" w:rsidP="00825508">
            <w:pPr>
              <w:ind w:firstLine="0"/>
            </w:pPr>
            <w:r>
              <w:t>Description</w:t>
            </w:r>
          </w:p>
        </w:tc>
        <w:tc>
          <w:tcPr>
            <w:tcW w:w="5776" w:type="dxa"/>
          </w:tcPr>
          <w:p w14:paraId="0FF2D9AB" w14:textId="77777777" w:rsidR="00825508" w:rsidRDefault="00825508" w:rsidP="003D73CA">
            <w:r>
              <w:t xml:space="preserve">Screenshot </w:t>
            </w:r>
          </w:p>
        </w:tc>
        <w:tc>
          <w:tcPr>
            <w:tcW w:w="1980" w:type="dxa"/>
          </w:tcPr>
          <w:p w14:paraId="729525D2" w14:textId="77777777" w:rsidR="00825508" w:rsidRDefault="00825508" w:rsidP="003D73CA">
            <w:r>
              <w:t xml:space="preserve">Pass/Fail </w:t>
            </w:r>
          </w:p>
        </w:tc>
      </w:tr>
      <w:tr w:rsidR="00825508" w14:paraId="4D7E60D7" w14:textId="77777777" w:rsidTr="003D73CA">
        <w:trPr>
          <w:trHeight w:val="1439"/>
        </w:trPr>
        <w:tc>
          <w:tcPr>
            <w:tcW w:w="630" w:type="dxa"/>
          </w:tcPr>
          <w:p w14:paraId="42E41420" w14:textId="7CFEA42C" w:rsidR="00825508" w:rsidRDefault="00825508" w:rsidP="003D73CA">
            <w:r>
              <w:t>1</w:t>
            </w:r>
            <w:r>
              <w:t>1</w:t>
            </w:r>
          </w:p>
        </w:tc>
        <w:tc>
          <w:tcPr>
            <w:tcW w:w="1419" w:type="dxa"/>
          </w:tcPr>
          <w:p w14:paraId="42E4D6F5" w14:textId="71DEF5E8" w:rsidR="00825508" w:rsidRDefault="00825508" w:rsidP="00825508">
            <w:pPr>
              <w:ind w:firstLine="0"/>
            </w:pPr>
            <w:r>
              <w:t>Circle</w:t>
            </w:r>
          </w:p>
        </w:tc>
        <w:tc>
          <w:tcPr>
            <w:tcW w:w="5776" w:type="dxa"/>
          </w:tcPr>
          <w:p w14:paraId="60174BD8" w14:textId="0E27883B" w:rsidR="00825508" w:rsidRPr="00A1424D" w:rsidRDefault="009E5A16" w:rsidP="003D73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A1EFB1" wp14:editId="0AE81BD6">
                  <wp:extent cx="2958594" cy="2824681"/>
                  <wp:effectExtent l="0" t="0" r="635" b="0"/>
                  <wp:docPr id="23993348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33484" name="Picture 2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271" cy="284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8C58B4F" w14:textId="77777777" w:rsidR="00825508" w:rsidRDefault="00825508" w:rsidP="003D73CA">
            <w:r>
              <w:t>Pass</w:t>
            </w:r>
          </w:p>
        </w:tc>
      </w:tr>
      <w:tr w:rsidR="00825508" w14:paraId="3D5EFF84" w14:textId="77777777" w:rsidTr="003D73CA">
        <w:trPr>
          <w:trHeight w:val="1430"/>
        </w:trPr>
        <w:tc>
          <w:tcPr>
            <w:tcW w:w="630" w:type="dxa"/>
          </w:tcPr>
          <w:p w14:paraId="0455FDCA" w14:textId="4FED39D3" w:rsidR="00825508" w:rsidRDefault="00825508" w:rsidP="003D73CA">
            <w:r>
              <w:t>2</w:t>
            </w:r>
            <w:r>
              <w:t>2</w:t>
            </w:r>
          </w:p>
        </w:tc>
        <w:tc>
          <w:tcPr>
            <w:tcW w:w="1419" w:type="dxa"/>
          </w:tcPr>
          <w:p w14:paraId="71F5CE26" w14:textId="60477A61" w:rsidR="00825508" w:rsidRDefault="00825508" w:rsidP="00825508">
            <w:pPr>
              <w:ind w:firstLine="0"/>
            </w:pPr>
            <w:r>
              <w:t>Testing for Rectangle</w:t>
            </w:r>
          </w:p>
        </w:tc>
        <w:tc>
          <w:tcPr>
            <w:tcW w:w="5776" w:type="dxa"/>
          </w:tcPr>
          <w:p w14:paraId="7DF2889A" w14:textId="3F204CEE" w:rsidR="00825508" w:rsidRDefault="009E5A16" w:rsidP="003D73CA">
            <w:r>
              <w:rPr>
                <w:noProof/>
              </w:rPr>
              <w:drawing>
                <wp:inline distT="0" distB="0" distL="0" distR="0" wp14:anchorId="5534174F" wp14:editId="691F6CC5">
                  <wp:extent cx="2921000" cy="3073400"/>
                  <wp:effectExtent l="0" t="0" r="0" b="0"/>
                  <wp:docPr id="423986557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986557" name="Picture 11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C6F8570" w14:textId="77777777" w:rsidR="00825508" w:rsidRDefault="00825508" w:rsidP="003D73CA">
            <w:r>
              <w:t>Pass</w:t>
            </w:r>
          </w:p>
        </w:tc>
      </w:tr>
      <w:tr w:rsidR="00825508" w14:paraId="777E2A3A" w14:textId="77777777" w:rsidTr="003D73CA">
        <w:trPr>
          <w:trHeight w:val="1340"/>
        </w:trPr>
        <w:tc>
          <w:tcPr>
            <w:tcW w:w="630" w:type="dxa"/>
          </w:tcPr>
          <w:p w14:paraId="007D3F07" w14:textId="5AD027A5" w:rsidR="00825508" w:rsidRDefault="00825508" w:rsidP="003D73CA">
            <w:r>
              <w:lastRenderedPageBreak/>
              <w:t>3</w:t>
            </w:r>
            <w:r>
              <w:t>3</w:t>
            </w:r>
          </w:p>
        </w:tc>
        <w:tc>
          <w:tcPr>
            <w:tcW w:w="1419" w:type="dxa"/>
          </w:tcPr>
          <w:p w14:paraId="5FE79B60" w14:textId="312EC14B" w:rsidR="00825508" w:rsidRDefault="00825508" w:rsidP="00825508">
            <w:pPr>
              <w:ind w:firstLine="0"/>
            </w:pPr>
            <w:r>
              <w:t>Testing for Square</w:t>
            </w:r>
          </w:p>
        </w:tc>
        <w:tc>
          <w:tcPr>
            <w:tcW w:w="5776" w:type="dxa"/>
          </w:tcPr>
          <w:p w14:paraId="534095AE" w14:textId="4351DE01" w:rsidR="00825508" w:rsidRDefault="009E5A16" w:rsidP="003D73CA">
            <w:r>
              <w:rPr>
                <w:noProof/>
              </w:rPr>
              <w:drawing>
                <wp:inline distT="0" distB="0" distL="0" distR="0" wp14:anchorId="36BE975E" wp14:editId="39951278">
                  <wp:extent cx="2959100" cy="3009900"/>
                  <wp:effectExtent l="0" t="0" r="0" b="0"/>
                  <wp:docPr id="1456749978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749978" name="Picture 10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FBB176A" w14:textId="77777777" w:rsidR="00825508" w:rsidRDefault="00825508" w:rsidP="003D73CA">
            <w:r>
              <w:t>Pass</w:t>
            </w:r>
          </w:p>
        </w:tc>
      </w:tr>
      <w:tr w:rsidR="00825508" w14:paraId="5C51F265" w14:textId="77777777" w:rsidTr="003D73CA">
        <w:trPr>
          <w:trHeight w:val="1691"/>
        </w:trPr>
        <w:tc>
          <w:tcPr>
            <w:tcW w:w="630" w:type="dxa"/>
          </w:tcPr>
          <w:p w14:paraId="3E26E27D" w14:textId="7E8DD687" w:rsidR="00825508" w:rsidRDefault="00825508" w:rsidP="003D73CA">
            <w:r>
              <w:t>4</w:t>
            </w:r>
            <w:r>
              <w:t>4</w:t>
            </w:r>
          </w:p>
        </w:tc>
        <w:tc>
          <w:tcPr>
            <w:tcW w:w="1419" w:type="dxa"/>
          </w:tcPr>
          <w:p w14:paraId="74CBB324" w14:textId="69BA1CDB" w:rsidR="00825508" w:rsidRDefault="00825508" w:rsidP="00825508">
            <w:pPr>
              <w:ind w:firstLine="0"/>
            </w:pPr>
            <w:r>
              <w:t>Testing for Triangle</w:t>
            </w:r>
          </w:p>
        </w:tc>
        <w:tc>
          <w:tcPr>
            <w:tcW w:w="5776" w:type="dxa"/>
          </w:tcPr>
          <w:p w14:paraId="45A47532" w14:textId="72B74964" w:rsidR="00825508" w:rsidRDefault="009E5A16" w:rsidP="003D73CA">
            <w:r>
              <w:rPr>
                <w:noProof/>
              </w:rPr>
              <w:drawing>
                <wp:inline distT="0" distB="0" distL="0" distR="0" wp14:anchorId="7C8764E8" wp14:editId="7137018E">
                  <wp:extent cx="3136900" cy="2933700"/>
                  <wp:effectExtent l="0" t="0" r="0" b="0"/>
                  <wp:docPr id="2004499309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499309" name="Picture 4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130E870" w14:textId="77777777" w:rsidR="00825508" w:rsidRDefault="00825508" w:rsidP="003D73CA">
            <w:r>
              <w:t>Pass</w:t>
            </w:r>
          </w:p>
        </w:tc>
      </w:tr>
      <w:tr w:rsidR="00825508" w14:paraId="5E20A929" w14:textId="77777777" w:rsidTr="003D73CA">
        <w:trPr>
          <w:trHeight w:val="1610"/>
        </w:trPr>
        <w:tc>
          <w:tcPr>
            <w:tcW w:w="630" w:type="dxa"/>
          </w:tcPr>
          <w:p w14:paraId="4ECCE123" w14:textId="226C0755" w:rsidR="00825508" w:rsidRDefault="00825508" w:rsidP="003D73CA">
            <w:r>
              <w:lastRenderedPageBreak/>
              <w:t>5</w:t>
            </w:r>
            <w:r>
              <w:t>5</w:t>
            </w:r>
          </w:p>
        </w:tc>
        <w:tc>
          <w:tcPr>
            <w:tcW w:w="1419" w:type="dxa"/>
          </w:tcPr>
          <w:p w14:paraId="24E5CA64" w14:textId="23F1E9C2" w:rsidR="00825508" w:rsidRDefault="00825508" w:rsidP="00825508">
            <w:pPr>
              <w:ind w:firstLine="0"/>
            </w:pPr>
            <w:r>
              <w:t>Testing for Sphere</w:t>
            </w:r>
          </w:p>
        </w:tc>
        <w:tc>
          <w:tcPr>
            <w:tcW w:w="5776" w:type="dxa"/>
          </w:tcPr>
          <w:p w14:paraId="1E922D88" w14:textId="25FE0D83" w:rsidR="00825508" w:rsidRDefault="009E5A16" w:rsidP="003D73CA">
            <w:r>
              <w:rPr>
                <w:noProof/>
              </w:rPr>
              <w:drawing>
                <wp:inline distT="0" distB="0" distL="0" distR="0" wp14:anchorId="4AE18982" wp14:editId="49652F92">
                  <wp:extent cx="3098800" cy="2984500"/>
                  <wp:effectExtent l="0" t="0" r="0" b="0"/>
                  <wp:docPr id="1574610587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610587" name="Picture 7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8E96DA8" w14:textId="77777777" w:rsidR="00825508" w:rsidRDefault="00825508" w:rsidP="003D73CA">
            <w:r>
              <w:t>Pass</w:t>
            </w:r>
          </w:p>
        </w:tc>
      </w:tr>
      <w:tr w:rsidR="00825508" w14:paraId="1451480F" w14:textId="77777777" w:rsidTr="003D73CA">
        <w:trPr>
          <w:trHeight w:val="611"/>
        </w:trPr>
        <w:tc>
          <w:tcPr>
            <w:tcW w:w="630" w:type="dxa"/>
          </w:tcPr>
          <w:p w14:paraId="26066FA6" w14:textId="25621F52" w:rsidR="00825508" w:rsidRDefault="00825508" w:rsidP="003D73CA">
            <w:r>
              <w:t>6</w:t>
            </w:r>
            <w:r>
              <w:t>6</w:t>
            </w:r>
          </w:p>
        </w:tc>
        <w:tc>
          <w:tcPr>
            <w:tcW w:w="1419" w:type="dxa"/>
          </w:tcPr>
          <w:p w14:paraId="5FF60067" w14:textId="12A1760B" w:rsidR="00825508" w:rsidRDefault="00825508" w:rsidP="00825508">
            <w:pPr>
              <w:ind w:firstLine="0"/>
            </w:pPr>
            <w:r>
              <w:t>Testing for Cube</w:t>
            </w:r>
          </w:p>
        </w:tc>
        <w:tc>
          <w:tcPr>
            <w:tcW w:w="5776" w:type="dxa"/>
          </w:tcPr>
          <w:p w14:paraId="7B7A6C18" w14:textId="5B7CE23B" w:rsidR="00825508" w:rsidRDefault="00825508" w:rsidP="003D73CA"/>
          <w:p w14:paraId="2291DE84" w14:textId="214D551D" w:rsidR="00825508" w:rsidRDefault="009E5A16" w:rsidP="003D73CA">
            <w:r>
              <w:rPr>
                <w:noProof/>
              </w:rPr>
              <w:drawing>
                <wp:inline distT="0" distB="0" distL="0" distR="0" wp14:anchorId="2EC6F93A" wp14:editId="08124769">
                  <wp:extent cx="3086100" cy="3060700"/>
                  <wp:effectExtent l="0" t="0" r="0" b="0"/>
                  <wp:docPr id="12958519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5199" name="Picture 12958519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222ED" w14:textId="77777777" w:rsidR="00825508" w:rsidRDefault="00825508" w:rsidP="003D73CA"/>
        </w:tc>
        <w:tc>
          <w:tcPr>
            <w:tcW w:w="1980" w:type="dxa"/>
          </w:tcPr>
          <w:p w14:paraId="3FD2C80C" w14:textId="77777777" w:rsidR="00825508" w:rsidRDefault="00825508" w:rsidP="003D73CA">
            <w:r>
              <w:t>Pass</w:t>
            </w:r>
          </w:p>
        </w:tc>
      </w:tr>
      <w:tr w:rsidR="00825508" w14:paraId="0F268E90" w14:textId="77777777" w:rsidTr="003D73CA">
        <w:trPr>
          <w:trHeight w:val="2510"/>
        </w:trPr>
        <w:tc>
          <w:tcPr>
            <w:tcW w:w="630" w:type="dxa"/>
          </w:tcPr>
          <w:p w14:paraId="0D4616CF" w14:textId="405865A8" w:rsidR="00825508" w:rsidRDefault="00825508" w:rsidP="003D73CA">
            <w:r>
              <w:lastRenderedPageBreak/>
              <w:t>7</w:t>
            </w:r>
            <w:r>
              <w:t>7</w:t>
            </w:r>
          </w:p>
        </w:tc>
        <w:tc>
          <w:tcPr>
            <w:tcW w:w="1419" w:type="dxa"/>
          </w:tcPr>
          <w:p w14:paraId="0A72E9F9" w14:textId="7348E244" w:rsidR="00825508" w:rsidRDefault="00825508" w:rsidP="00825508">
            <w:pPr>
              <w:ind w:firstLine="0"/>
            </w:pPr>
            <w:r>
              <w:t>Testing for Cone</w:t>
            </w:r>
          </w:p>
        </w:tc>
        <w:tc>
          <w:tcPr>
            <w:tcW w:w="5776" w:type="dxa"/>
          </w:tcPr>
          <w:p w14:paraId="7586AF13" w14:textId="64CC150A" w:rsidR="00825508" w:rsidRDefault="009E5A16" w:rsidP="003D73CA">
            <w:r>
              <w:rPr>
                <w:noProof/>
              </w:rPr>
              <w:drawing>
                <wp:inline distT="0" distB="0" distL="0" distR="0" wp14:anchorId="044FFA67" wp14:editId="01DA57C4">
                  <wp:extent cx="3035300" cy="2997200"/>
                  <wp:effectExtent l="0" t="0" r="0" b="0"/>
                  <wp:docPr id="988574748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4748" name="Picture 9" descr="A screenshot of a compu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AF75FE4" w14:textId="77777777" w:rsidR="00825508" w:rsidRDefault="00825508" w:rsidP="003D73CA">
            <w:r>
              <w:t>Pass</w:t>
            </w:r>
          </w:p>
        </w:tc>
      </w:tr>
      <w:tr w:rsidR="00825508" w14:paraId="55A32DB4" w14:textId="77777777" w:rsidTr="003D73CA">
        <w:trPr>
          <w:trHeight w:val="1610"/>
        </w:trPr>
        <w:tc>
          <w:tcPr>
            <w:tcW w:w="630" w:type="dxa"/>
          </w:tcPr>
          <w:p w14:paraId="5537F0E5" w14:textId="1A40A1D8" w:rsidR="00825508" w:rsidRDefault="00825508" w:rsidP="003D73CA">
            <w:r>
              <w:t>8</w:t>
            </w:r>
            <w:r>
              <w:t>8</w:t>
            </w:r>
          </w:p>
        </w:tc>
        <w:tc>
          <w:tcPr>
            <w:tcW w:w="1419" w:type="dxa"/>
          </w:tcPr>
          <w:p w14:paraId="5E215F13" w14:textId="4E1D5060" w:rsidR="00825508" w:rsidRDefault="00825508" w:rsidP="00825508">
            <w:pPr>
              <w:ind w:firstLine="0"/>
            </w:pPr>
            <w:r>
              <w:t xml:space="preserve">Testing for Cylinder </w:t>
            </w:r>
          </w:p>
        </w:tc>
        <w:tc>
          <w:tcPr>
            <w:tcW w:w="5776" w:type="dxa"/>
          </w:tcPr>
          <w:p w14:paraId="41494C98" w14:textId="5AC9E73C" w:rsidR="00825508" w:rsidRDefault="009E5A16" w:rsidP="003D73CA">
            <w:r>
              <w:rPr>
                <w:noProof/>
              </w:rPr>
              <w:drawing>
                <wp:inline distT="0" distB="0" distL="0" distR="0" wp14:anchorId="0EB8CFAD" wp14:editId="6303E262">
                  <wp:extent cx="3022600" cy="3009900"/>
                  <wp:effectExtent l="0" t="0" r="0" b="0"/>
                  <wp:docPr id="511272884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272884" name="Picture 6" descr="A screenshot of a compu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40C4440" w14:textId="77777777" w:rsidR="00825508" w:rsidRDefault="00825508" w:rsidP="003D73CA">
            <w:r>
              <w:t>Pass</w:t>
            </w:r>
          </w:p>
        </w:tc>
      </w:tr>
      <w:tr w:rsidR="00825508" w14:paraId="07343D8B" w14:textId="77777777" w:rsidTr="003D73CA">
        <w:trPr>
          <w:trHeight w:val="1610"/>
        </w:trPr>
        <w:tc>
          <w:tcPr>
            <w:tcW w:w="630" w:type="dxa"/>
          </w:tcPr>
          <w:p w14:paraId="701D4627" w14:textId="3C8D9DB5" w:rsidR="00825508" w:rsidRDefault="00825508" w:rsidP="003D73CA">
            <w:r>
              <w:lastRenderedPageBreak/>
              <w:t>9</w:t>
            </w:r>
            <w:r>
              <w:t>9</w:t>
            </w:r>
          </w:p>
        </w:tc>
        <w:tc>
          <w:tcPr>
            <w:tcW w:w="1419" w:type="dxa"/>
          </w:tcPr>
          <w:p w14:paraId="2E19385C" w14:textId="55A14E83" w:rsidR="00825508" w:rsidRDefault="00825508" w:rsidP="00825508">
            <w:pPr>
              <w:ind w:firstLine="0"/>
            </w:pPr>
            <w:r>
              <w:t>Testing for Torus</w:t>
            </w:r>
          </w:p>
        </w:tc>
        <w:tc>
          <w:tcPr>
            <w:tcW w:w="5776" w:type="dxa"/>
          </w:tcPr>
          <w:p w14:paraId="1893F45F" w14:textId="08AED6BB" w:rsidR="00825508" w:rsidRDefault="009E5A16" w:rsidP="003D73CA">
            <w:r>
              <w:rPr>
                <w:noProof/>
              </w:rPr>
              <w:drawing>
                <wp:inline distT="0" distB="0" distL="0" distR="0" wp14:anchorId="3670796F" wp14:editId="74410E1F">
                  <wp:extent cx="3022600" cy="2971800"/>
                  <wp:effectExtent l="0" t="0" r="0" b="0"/>
                  <wp:docPr id="1635204765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04765" name="Picture 8" descr="A screen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F1296E8" w14:textId="77777777" w:rsidR="00825508" w:rsidRDefault="00825508" w:rsidP="003D73CA">
            <w:r>
              <w:t>Pass</w:t>
            </w:r>
          </w:p>
        </w:tc>
      </w:tr>
      <w:tr w:rsidR="00825508" w14:paraId="721C2958" w14:textId="77777777" w:rsidTr="003D73CA">
        <w:trPr>
          <w:trHeight w:val="1610"/>
        </w:trPr>
        <w:tc>
          <w:tcPr>
            <w:tcW w:w="630" w:type="dxa"/>
          </w:tcPr>
          <w:p w14:paraId="7A29A953" w14:textId="2855C1F5" w:rsidR="00825508" w:rsidRDefault="00825508" w:rsidP="003D73CA">
            <w:r>
              <w:t xml:space="preserve">1 </w:t>
            </w:r>
          </w:p>
        </w:tc>
        <w:tc>
          <w:tcPr>
            <w:tcW w:w="1419" w:type="dxa"/>
          </w:tcPr>
          <w:p w14:paraId="2B51DF52" w14:textId="243F380B" w:rsidR="00825508" w:rsidRDefault="00825508" w:rsidP="00825508">
            <w:pPr>
              <w:ind w:firstLine="0"/>
            </w:pPr>
          </w:p>
        </w:tc>
        <w:tc>
          <w:tcPr>
            <w:tcW w:w="5776" w:type="dxa"/>
          </w:tcPr>
          <w:p w14:paraId="7EF12487" w14:textId="104E9D27" w:rsidR="00825508" w:rsidRDefault="00825508" w:rsidP="003D73CA"/>
        </w:tc>
        <w:tc>
          <w:tcPr>
            <w:tcW w:w="1980" w:type="dxa"/>
          </w:tcPr>
          <w:p w14:paraId="041343C9" w14:textId="77777777" w:rsidR="00825508" w:rsidRDefault="00825508" w:rsidP="003D73CA">
            <w:r>
              <w:t>Pass</w:t>
            </w:r>
          </w:p>
        </w:tc>
      </w:tr>
    </w:tbl>
    <w:p w14:paraId="3D6AFF11" w14:textId="77777777" w:rsidR="00825508" w:rsidRPr="00A1424D" w:rsidRDefault="00825508" w:rsidP="00825508"/>
    <w:p w14:paraId="4CC810CF" w14:textId="77777777" w:rsidR="00825508" w:rsidRDefault="00825508" w:rsidP="00825508"/>
    <w:p w14:paraId="3239A2AD" w14:textId="77777777" w:rsidR="00825508" w:rsidRPr="00B97679" w:rsidRDefault="00825508" w:rsidP="00825508"/>
    <w:p w14:paraId="682299A4" w14:textId="77777777" w:rsidR="00825508" w:rsidRDefault="00825508" w:rsidP="00825508"/>
    <w:p w14:paraId="126D1DC5" w14:textId="77777777" w:rsidR="00825508" w:rsidRDefault="00825508" w:rsidP="00825508"/>
    <w:p w14:paraId="39C9385A" w14:textId="77777777" w:rsidR="00825508" w:rsidRDefault="00825508" w:rsidP="00825508">
      <w:pPr>
        <w:ind w:firstLine="0"/>
        <w:jc w:val="center"/>
        <w:rPr>
          <w:b/>
          <w:bCs/>
        </w:rPr>
      </w:pPr>
    </w:p>
    <w:sectPr w:rsidR="00825508">
      <w:headerReference w:type="default" r:id="rId19"/>
      <w:headerReference w:type="first" r:id="rId2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BA1F0" w14:textId="77777777" w:rsidR="008F1C86" w:rsidRDefault="008F1C86">
      <w:pPr>
        <w:spacing w:line="240" w:lineRule="auto"/>
      </w:pPr>
      <w:r>
        <w:separator/>
      </w:r>
    </w:p>
  </w:endnote>
  <w:endnote w:type="continuationSeparator" w:id="0">
    <w:p w14:paraId="060B1849" w14:textId="77777777" w:rsidR="008F1C86" w:rsidRDefault="008F1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0BFC4" w14:textId="77777777" w:rsidR="008F1C86" w:rsidRDefault="008F1C86">
      <w:pPr>
        <w:spacing w:line="240" w:lineRule="auto"/>
      </w:pPr>
      <w:r>
        <w:separator/>
      </w:r>
    </w:p>
  </w:footnote>
  <w:footnote w:type="continuationSeparator" w:id="0">
    <w:p w14:paraId="0929B6EA" w14:textId="77777777" w:rsidR="008F1C86" w:rsidRDefault="008F1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1EFF" w14:textId="77777777" w:rsidR="0003263D" w:rsidRDefault="0003263D">
    <w:pPr>
      <w:pStyle w:val="Header"/>
      <w:rPr>
        <w:rStyle w:val="Strong"/>
      </w:rPr>
    </w:pPr>
    <w:r>
      <w:rPr>
        <w:rStyle w:val="Strong"/>
      </w:rPr>
      <w:t xml:space="preserve">pROJECT 2 – CMSC 335 </w:t>
    </w:r>
  </w:p>
  <w:p w14:paraId="37543AE0" w14:textId="132D3C68" w:rsidR="00DC0107" w:rsidRDefault="00000000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2E355" w14:textId="1D354296" w:rsidR="00DC0107" w:rsidRDefault="0003263D">
    <w:pPr>
      <w:pStyle w:val="Header"/>
      <w:rPr>
        <w:rStyle w:val="Strong"/>
      </w:rPr>
    </w:pPr>
    <w:r>
      <w:t xml:space="preserve">Project 2 CMSC 335 </w:t>
    </w:r>
    <w:r w:rsidR="00000000">
      <w:rPr>
        <w:rStyle w:val="Strong"/>
      </w:rPr>
      <w:ptab w:relativeTo="margin" w:alignment="right" w:leader="none"/>
    </w:r>
    <w:r w:rsidR="00000000">
      <w:rPr>
        <w:rStyle w:val="Strong"/>
      </w:rPr>
      <w:fldChar w:fldCharType="begin"/>
    </w:r>
    <w:r w:rsidR="00000000">
      <w:rPr>
        <w:rStyle w:val="Strong"/>
      </w:rPr>
      <w:instrText xml:space="preserve"> PAGE   \* MERGEFORMAT </w:instrText>
    </w:r>
    <w:r w:rsidR="00000000">
      <w:rPr>
        <w:rStyle w:val="Strong"/>
      </w:rPr>
      <w:fldChar w:fldCharType="separate"/>
    </w:r>
    <w:r w:rsidR="00000000">
      <w:rPr>
        <w:rStyle w:val="Strong"/>
        <w:noProof/>
      </w:rPr>
      <w:t>1</w:t>
    </w:r>
    <w:r w:rsidR="00000000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E986F13"/>
    <w:multiLevelType w:val="hybridMultilevel"/>
    <w:tmpl w:val="3D7A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02938">
    <w:abstractNumId w:val="9"/>
  </w:num>
  <w:num w:numId="2" w16cid:durableId="1276013922">
    <w:abstractNumId w:val="7"/>
  </w:num>
  <w:num w:numId="3" w16cid:durableId="147553591">
    <w:abstractNumId w:val="6"/>
  </w:num>
  <w:num w:numId="4" w16cid:durableId="1907834191">
    <w:abstractNumId w:val="5"/>
  </w:num>
  <w:num w:numId="5" w16cid:durableId="1099064633">
    <w:abstractNumId w:val="4"/>
  </w:num>
  <w:num w:numId="6" w16cid:durableId="1934439391">
    <w:abstractNumId w:val="8"/>
  </w:num>
  <w:num w:numId="7" w16cid:durableId="1410493762">
    <w:abstractNumId w:val="3"/>
  </w:num>
  <w:num w:numId="8" w16cid:durableId="184249908">
    <w:abstractNumId w:val="2"/>
  </w:num>
  <w:num w:numId="9" w16cid:durableId="2092506893">
    <w:abstractNumId w:val="1"/>
  </w:num>
  <w:num w:numId="10" w16cid:durableId="289289536">
    <w:abstractNumId w:val="0"/>
  </w:num>
  <w:num w:numId="11" w16cid:durableId="1112014992">
    <w:abstractNumId w:val="9"/>
    <w:lvlOverride w:ilvl="0">
      <w:startOverride w:val="1"/>
    </w:lvlOverride>
  </w:num>
  <w:num w:numId="12" w16cid:durableId="1582445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D"/>
    <w:rsid w:val="0003263D"/>
    <w:rsid w:val="00481107"/>
    <w:rsid w:val="00552035"/>
    <w:rsid w:val="005E0ABD"/>
    <w:rsid w:val="005E1507"/>
    <w:rsid w:val="00825508"/>
    <w:rsid w:val="008F1C86"/>
    <w:rsid w:val="009E5A16"/>
    <w:rsid w:val="00D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B05CD"/>
  <w15:chartTrackingRefBased/>
  <w15:docId w15:val="{43DE6962-B85B-D84F-9797-AABDD6ED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es/Library/Containers/com.microsoft.Word/Data/Library/Application%20Support/Microsoft/Office/16.0/DTS/en-US%7b371FEF84-E277-9849-BC50-61B90A88529F%7d/%7b99A70A1E-F36A-9847-BBB8-ED4A1B2EA684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3FF11D4C1A6E4DB075CDCCC9AC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36BE5-DA06-BD44-BF95-8AC7EB439116}"/>
      </w:docPartPr>
      <w:docPartBody>
        <w:p w:rsidR="00000000" w:rsidRDefault="00000000">
          <w:pPr>
            <w:pStyle w:val="C73FF11D4C1A6E4DB075CDCCC9AC26A2"/>
          </w:pPr>
          <w:r>
            <w:t>[Title Here, up to 12 Words, on One to Two Lines]</w:t>
          </w:r>
        </w:p>
      </w:docPartBody>
    </w:docPart>
    <w:docPart>
      <w:docPartPr>
        <w:name w:val="E9A53B4E092F784FAF3F9ACA2905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CF940-2BA8-CB4E-8265-90011F12C8D6}"/>
      </w:docPartPr>
      <w:docPartBody>
        <w:p w:rsidR="00000000" w:rsidRDefault="00000000">
          <w:pPr>
            <w:pStyle w:val="E9A53B4E092F784FAF3F9ACA29051352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E"/>
    <w:rsid w:val="002C146E"/>
    <w:rsid w:val="005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FF11D4C1A6E4DB075CDCCC9AC26A2">
    <w:name w:val="C73FF11D4C1A6E4DB075CDCCC9AC26A2"/>
  </w:style>
  <w:style w:type="paragraph" w:customStyle="1" w:styleId="80C61C6D53213F43A5B483FFB9D60CBF">
    <w:name w:val="80C61C6D53213F43A5B483FFB9D60CBF"/>
  </w:style>
  <w:style w:type="paragraph" w:customStyle="1" w:styleId="24FFA6DFDCFD614A984F954A99992150">
    <w:name w:val="24FFA6DFDCFD614A984F954A99992150"/>
  </w:style>
  <w:style w:type="paragraph" w:customStyle="1" w:styleId="1CB2E29DF43638459F62D9D7904BA253">
    <w:name w:val="1CB2E29DF43638459F62D9D7904BA25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C4236E5E12156F4D944AD0F7C9D0D98B">
    <w:name w:val="C4236E5E12156F4D944AD0F7C9D0D98B"/>
  </w:style>
  <w:style w:type="paragraph" w:customStyle="1" w:styleId="132D89A0FE90024A8631A9A2D1DBE84C">
    <w:name w:val="132D89A0FE90024A8631A9A2D1DBE84C"/>
  </w:style>
  <w:style w:type="paragraph" w:customStyle="1" w:styleId="E9A53B4E092F784FAF3F9ACA29051352">
    <w:name w:val="E9A53B4E092F784FAF3F9ACA29051352"/>
  </w:style>
  <w:style w:type="paragraph" w:customStyle="1" w:styleId="B1EE93D9D956F44DB383769CAF716B5C">
    <w:name w:val="B1EE93D9D956F44DB383769CAF716B5C"/>
  </w:style>
  <w:style w:type="paragraph" w:customStyle="1" w:styleId="4AA17232E07D62488B49FD0250B791BB">
    <w:name w:val="4AA17232E07D62488B49FD0250B791BB"/>
  </w:style>
  <w:style w:type="paragraph" w:customStyle="1" w:styleId="4C06EC12B00EA34482F8E0143BE785FA">
    <w:name w:val="4C06EC12B00EA34482F8E0143BE785FA"/>
  </w:style>
  <w:style w:type="paragraph" w:customStyle="1" w:styleId="FA6507FAA6E8EB4A99F45AE78224D03E">
    <w:name w:val="FA6507FAA6E8EB4A99F45AE78224D03E"/>
  </w:style>
  <w:style w:type="paragraph" w:customStyle="1" w:styleId="1FF807081B3D6141A3BEE1732D0B301E">
    <w:name w:val="1FF807081B3D6141A3BEE1732D0B301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customStyle="1" w:styleId="F5D1F937AF8B41408BE7B3796C10E15F">
    <w:name w:val="F5D1F937AF8B41408BE7B3796C10E15F"/>
  </w:style>
  <w:style w:type="paragraph" w:customStyle="1" w:styleId="41FD2EB2F7CD2745843011DD6960EF9E">
    <w:name w:val="41FD2EB2F7CD2745843011DD6960EF9E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customStyle="1" w:styleId="8C5E24DD62E9B948B90B49443B580AA4">
    <w:name w:val="8C5E24DD62E9B948B90B49443B580AA4"/>
  </w:style>
  <w:style w:type="paragraph" w:customStyle="1" w:styleId="24A6E96471C94B41842586FDEDDD4321">
    <w:name w:val="24A6E96471C94B41842586FDEDDD4321"/>
  </w:style>
  <w:style w:type="paragraph" w:customStyle="1" w:styleId="3CED17461EFA8E4FB556D5208B0881AD">
    <w:name w:val="3CED17461EFA8E4FB556D5208B0881AD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customStyle="1" w:styleId="1695BAF0656AFB4A9729215C4FACBE7B">
    <w:name w:val="1695BAF0656AFB4A9729215C4FACBE7B"/>
  </w:style>
  <w:style w:type="paragraph" w:customStyle="1" w:styleId="B4733AF04420A948A0030556AA4256A4">
    <w:name w:val="B4733AF04420A948A0030556AA4256A4"/>
  </w:style>
  <w:style w:type="paragraph" w:customStyle="1" w:styleId="E04FC2BC5E58D841984C46F12EDEDC6B">
    <w:name w:val="E04FC2BC5E58D841984C46F12EDEDC6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21184D3268EDCA468D6BA9A4A3AF0191">
    <w:name w:val="21184D3268EDCA468D6BA9A4A3AF0191"/>
  </w:style>
  <w:style w:type="paragraph" w:customStyle="1" w:styleId="1FE454172775BE4DA54D78035B601C8C">
    <w:name w:val="1FE454172775BE4DA54D78035B601C8C"/>
  </w:style>
  <w:style w:type="paragraph" w:customStyle="1" w:styleId="8222C86AD6DE804FBB838A460E5BB70C">
    <w:name w:val="8222C86AD6DE804FBB838A460E5BB70C"/>
  </w:style>
  <w:style w:type="paragraph" w:customStyle="1" w:styleId="49659F24890B7A45B7BC6C5612B6720D">
    <w:name w:val="49659F24890B7A45B7BC6C5612B6720D"/>
  </w:style>
  <w:style w:type="paragraph" w:customStyle="1" w:styleId="78BB50B1D9BC4E4F90FF2A70FD894F45">
    <w:name w:val="78BB50B1D9BC4E4F90FF2A70FD89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tABLE OF CONTENTS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45</TotalTime>
  <Pages>12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 – Approach</dc:title>
  <dc:subject/>
  <dc:creator>James Mutry</dc:creator>
  <cp:keywords/>
  <dc:description/>
  <cp:lastModifiedBy>James Mutry</cp:lastModifiedBy>
  <cp:revision>1</cp:revision>
  <dcterms:created xsi:type="dcterms:W3CDTF">2024-11-11T15:11:00Z</dcterms:created>
  <dcterms:modified xsi:type="dcterms:W3CDTF">2024-11-11T16:11:00Z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